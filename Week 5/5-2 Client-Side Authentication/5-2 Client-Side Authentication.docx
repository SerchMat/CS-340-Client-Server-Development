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70BA" w14:textId="4B239E67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D2D4EB334D304F73A41AD67E57FA112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482ED4">
            <w:t>Client-Side Authentication</w:t>
          </w:r>
        </w:sdtContent>
      </w:sdt>
    </w:p>
    <w:p w14:paraId="5D7F3EC6" w14:textId="130A416A" w:rsidR="00B823AA" w:rsidRDefault="00482ED4" w:rsidP="00B823AA">
      <w:pPr>
        <w:pStyle w:val="Title2"/>
      </w:pPr>
      <w:r>
        <w:t xml:space="preserve">Sergio </w:t>
      </w:r>
      <w:proofErr w:type="spellStart"/>
      <w:r>
        <w:t>Mateos</w:t>
      </w:r>
      <w:proofErr w:type="spellEnd"/>
    </w:p>
    <w:p w14:paraId="75981C67" w14:textId="6F12DE82" w:rsidR="00E81978" w:rsidRDefault="00482ED4" w:rsidP="00B823AA">
      <w:pPr>
        <w:pStyle w:val="Title2"/>
      </w:pPr>
      <w:r>
        <w:t>Sothern New Hampshire University</w:t>
      </w:r>
    </w:p>
    <w:p w14:paraId="41EF0CC0" w14:textId="0AC8EE68" w:rsidR="00482ED4" w:rsidRDefault="00482ED4">
      <w:r>
        <w:br w:type="page"/>
      </w:r>
    </w:p>
    <w:p w14:paraId="596EB84A" w14:textId="41FACB92" w:rsidR="00482ED4" w:rsidRDefault="006F1432" w:rsidP="00EC6D2A">
      <w:pPr>
        <w:pStyle w:val="Title2"/>
        <w:numPr>
          <w:ilvl w:val="0"/>
          <w:numId w:val="17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4E01B24" wp14:editId="45A02B2D">
            <wp:simplePos x="0" y="0"/>
            <wp:positionH relativeFrom="column">
              <wp:posOffset>-400685</wp:posOffset>
            </wp:positionH>
            <wp:positionV relativeFrom="paragraph">
              <wp:posOffset>352425</wp:posOffset>
            </wp:positionV>
            <wp:extent cx="6867525" cy="2852420"/>
            <wp:effectExtent l="0" t="0" r="9525" b="5080"/>
            <wp:wrapThrough wrapText="bothSides">
              <wp:wrapPolygon edited="0">
                <wp:start x="0" y="0"/>
                <wp:lineTo x="0" y="21494"/>
                <wp:lineTo x="21570" y="21494"/>
                <wp:lineTo x="21570" y="0"/>
                <wp:lineTo x="0" y="0"/>
              </wp:wrapPolygon>
            </wp:wrapThrough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D2A">
        <w:t xml:space="preserve">Open </w:t>
      </w:r>
      <w:proofErr w:type="spellStart"/>
      <w:r w:rsidR="00EC6D2A">
        <w:t>ModuleFiveAssigement.ipynb</w:t>
      </w:r>
      <w:proofErr w:type="spellEnd"/>
      <w:r w:rsidR="00EC6D2A">
        <w:t xml:space="preserve"> and upload the file in </w:t>
      </w:r>
      <w:proofErr w:type="spellStart"/>
      <w:r w:rsidR="00EC6D2A">
        <w:t>Ap</w:t>
      </w:r>
      <w:r>
        <w:t>orto</w:t>
      </w:r>
      <w:proofErr w:type="spellEnd"/>
    </w:p>
    <w:p w14:paraId="72D84BDF" w14:textId="3520F2BB" w:rsidR="006F1432" w:rsidRDefault="00C11BBA" w:rsidP="006F1432">
      <w:pPr>
        <w:pStyle w:val="Title2"/>
        <w:numPr>
          <w:ilvl w:val="0"/>
          <w:numId w:val="17"/>
        </w:num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18A162" wp14:editId="78E62324">
            <wp:simplePos x="0" y="0"/>
            <wp:positionH relativeFrom="column">
              <wp:posOffset>-305435</wp:posOffset>
            </wp:positionH>
            <wp:positionV relativeFrom="paragraph">
              <wp:posOffset>3297555</wp:posOffset>
            </wp:positionV>
            <wp:extent cx="6829425" cy="2435860"/>
            <wp:effectExtent l="0" t="0" r="9525" b="2540"/>
            <wp:wrapThrough wrapText="bothSides">
              <wp:wrapPolygon edited="0">
                <wp:start x="0" y="0"/>
                <wp:lineTo x="0" y="21454"/>
                <wp:lineTo x="21570" y="21454"/>
                <wp:lineTo x="21570" y="0"/>
                <wp:lineTo x="0" y="0"/>
              </wp:wrapPolygon>
            </wp:wrapThrough>
            <wp:docPr id="3" name="Picture 3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1432">
        <w:t>HTML components as header to unique identifier</w:t>
      </w:r>
    </w:p>
    <w:p w14:paraId="6F8F1014" w14:textId="5E68CC3F" w:rsidR="00C11BBA" w:rsidRDefault="00C11BBA" w:rsidP="00C11BBA">
      <w:r>
        <w:br w:type="page"/>
      </w:r>
    </w:p>
    <w:p w14:paraId="27EB66A0" w14:textId="7E6CBACC" w:rsidR="006F1432" w:rsidRDefault="00C11BBA" w:rsidP="00C11BBA">
      <w:pPr>
        <w:pStyle w:val="Title2"/>
        <w:numPr>
          <w:ilvl w:val="0"/>
          <w:numId w:val="17"/>
        </w:numPr>
        <w:jc w:val="left"/>
      </w:pPr>
      <w:r>
        <w:lastRenderedPageBreak/>
        <w:t>Connection between the username/password and CRUD Python</w:t>
      </w:r>
    </w:p>
    <w:p w14:paraId="669D8D84" w14:textId="5ACABABB" w:rsidR="00C11BBA" w:rsidRDefault="00C11BBA" w:rsidP="00C11BBA">
      <w:pPr>
        <w:pStyle w:val="Title2"/>
        <w:numPr>
          <w:ilvl w:val="1"/>
          <w:numId w:val="17"/>
        </w:num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49FF987" wp14:editId="41F7CEF1">
            <wp:simplePos x="0" y="0"/>
            <wp:positionH relativeFrom="column">
              <wp:posOffset>-257810</wp:posOffset>
            </wp:positionH>
            <wp:positionV relativeFrom="paragraph">
              <wp:posOffset>287655</wp:posOffset>
            </wp:positionV>
            <wp:extent cx="6724650" cy="1038225"/>
            <wp:effectExtent l="0" t="0" r="0" b="9525"/>
            <wp:wrapThrough wrapText="bothSides">
              <wp:wrapPolygon edited="0">
                <wp:start x="0" y="0"/>
                <wp:lineTo x="0" y="21402"/>
                <wp:lineTo x="21539" y="21402"/>
                <wp:lineTo x="21539" y="0"/>
                <wp:lineTo x="0" y="0"/>
              </wp:wrapPolygon>
            </wp:wrapThrough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Import the CRUD Python</w:t>
      </w:r>
    </w:p>
    <w:p w14:paraId="2E6A8734" w14:textId="6BA004D3" w:rsidR="00C11BBA" w:rsidRDefault="003F3455" w:rsidP="00C11BBA">
      <w:pPr>
        <w:pStyle w:val="Title2"/>
        <w:numPr>
          <w:ilvl w:val="1"/>
          <w:numId w:val="17"/>
        </w:num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739C4F4" wp14:editId="66C1BF0A">
            <wp:simplePos x="0" y="0"/>
            <wp:positionH relativeFrom="column">
              <wp:posOffset>-257175</wp:posOffset>
            </wp:positionH>
            <wp:positionV relativeFrom="paragraph">
              <wp:posOffset>1356360</wp:posOffset>
            </wp:positionV>
            <wp:extent cx="6581775" cy="2781300"/>
            <wp:effectExtent l="0" t="0" r="9525" b="0"/>
            <wp:wrapThrough wrapText="bothSides">
              <wp:wrapPolygon edited="0">
                <wp:start x="0" y="0"/>
                <wp:lineTo x="0" y="21452"/>
                <wp:lineTo x="21569" y="21452"/>
                <wp:lineTo x="21569" y="0"/>
                <wp:lineTo x="0" y="0"/>
              </wp:wrapPolygon>
            </wp:wrapThrough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752"/>
                    <a:stretch/>
                  </pic:blipFill>
                  <pic:spPr bwMode="auto">
                    <a:xfrm>
                      <a:off x="0" y="0"/>
                      <a:ext cx="65817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Add functionality to test your dashboard connection to MongoDB</w:t>
      </w:r>
    </w:p>
    <w:p w14:paraId="7826FA0C" w14:textId="0A53A289" w:rsidR="003F3455" w:rsidRDefault="003F3455" w:rsidP="003F3455">
      <w:r>
        <w:br w:type="page"/>
      </w:r>
    </w:p>
    <w:p w14:paraId="3DBF400A" w14:textId="49180F53" w:rsidR="00C11BBA" w:rsidRDefault="003F3455" w:rsidP="00C11BBA">
      <w:pPr>
        <w:pStyle w:val="Title2"/>
        <w:numPr>
          <w:ilvl w:val="1"/>
          <w:numId w:val="17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C43CE63" wp14:editId="0656BFF1">
            <wp:simplePos x="0" y="0"/>
            <wp:positionH relativeFrom="margin">
              <wp:posOffset>-419735</wp:posOffset>
            </wp:positionH>
            <wp:positionV relativeFrom="paragraph">
              <wp:posOffset>323850</wp:posOffset>
            </wp:positionV>
            <wp:extent cx="6961505" cy="1276350"/>
            <wp:effectExtent l="0" t="0" r="0" b="0"/>
            <wp:wrapThrough wrapText="bothSides">
              <wp:wrapPolygon edited="0">
                <wp:start x="0" y="0"/>
                <wp:lineTo x="0" y="21278"/>
                <wp:lineTo x="21515" y="21278"/>
                <wp:lineTo x="21515" y="0"/>
                <wp:lineTo x="0" y="0"/>
              </wp:wrapPolygon>
            </wp:wrapThrough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" t="69526" r="-160"/>
                    <a:stretch/>
                  </pic:blipFill>
                  <pic:spPr bwMode="auto">
                    <a:xfrm>
                      <a:off x="0" y="0"/>
                      <a:ext cx="696150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Add functionality to test your dashboard connection to MongoDB</w:t>
      </w:r>
    </w:p>
    <w:p w14:paraId="3B10BB62" w14:textId="35E8A455" w:rsidR="003F3455" w:rsidRDefault="003F3455" w:rsidP="003F3455">
      <w:pPr>
        <w:pStyle w:val="Title2"/>
        <w:jc w:val="left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7F81052" wp14:editId="10D49125">
            <wp:simplePos x="0" y="0"/>
            <wp:positionH relativeFrom="margin">
              <wp:posOffset>-229235</wp:posOffset>
            </wp:positionH>
            <wp:positionV relativeFrom="paragraph">
              <wp:posOffset>1764030</wp:posOffset>
            </wp:positionV>
            <wp:extent cx="6595110" cy="1123950"/>
            <wp:effectExtent l="0" t="0" r="0" b="0"/>
            <wp:wrapThrough wrapText="bothSides">
              <wp:wrapPolygon edited="0">
                <wp:start x="0" y="0"/>
                <wp:lineTo x="0" y="21234"/>
                <wp:lineTo x="21525" y="21234"/>
                <wp:lineTo x="21525" y="0"/>
                <wp:lineTo x="0" y="0"/>
              </wp:wrapPolygon>
            </wp:wrapThrough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11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Test:</w:t>
      </w:r>
    </w:p>
    <w:p w14:paraId="3FFFE677" w14:textId="2E82FA0E" w:rsidR="003F3455" w:rsidRDefault="003F3455" w:rsidP="003F3455">
      <w:pPr>
        <w:pStyle w:val="Title2"/>
        <w:jc w:val="left"/>
      </w:pPr>
      <w:r>
        <w:t>Output:</w:t>
      </w:r>
    </w:p>
    <w:p w14:paraId="71BFC66C" w14:textId="2009E0A1" w:rsidR="003F3455" w:rsidRDefault="003F3455" w:rsidP="003F3455">
      <w:pPr>
        <w:pStyle w:val="Title2"/>
        <w:jc w:val="left"/>
      </w:pPr>
      <w:r>
        <w:rPr>
          <w:noProof/>
        </w:rPr>
        <w:drawing>
          <wp:inline distT="0" distB="0" distL="0" distR="0" wp14:anchorId="535D1659" wp14:editId="236FBE03">
            <wp:extent cx="5943600" cy="12858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5CA19" w14:textId="77777777" w:rsidR="003F3455" w:rsidRDefault="003F3455" w:rsidP="003F3455">
      <w:pPr>
        <w:pStyle w:val="Title2"/>
        <w:jc w:val="left"/>
      </w:pPr>
    </w:p>
    <w:sectPr w:rsidR="003F3455">
      <w:headerReference w:type="default" r:id="rId15"/>
      <w:head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A5286" w14:textId="77777777" w:rsidR="00053E9E" w:rsidRDefault="00053E9E">
      <w:pPr>
        <w:spacing w:line="240" w:lineRule="auto"/>
      </w:pPr>
      <w:r>
        <w:separator/>
      </w:r>
    </w:p>
    <w:p w14:paraId="1D1CC5C9" w14:textId="77777777" w:rsidR="00053E9E" w:rsidRDefault="00053E9E"/>
  </w:endnote>
  <w:endnote w:type="continuationSeparator" w:id="0">
    <w:p w14:paraId="6885D4F2" w14:textId="77777777" w:rsidR="00053E9E" w:rsidRDefault="00053E9E">
      <w:pPr>
        <w:spacing w:line="240" w:lineRule="auto"/>
      </w:pPr>
      <w:r>
        <w:continuationSeparator/>
      </w:r>
    </w:p>
    <w:p w14:paraId="7147323C" w14:textId="77777777" w:rsidR="00053E9E" w:rsidRDefault="00053E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07C53" w14:textId="77777777" w:rsidR="00053E9E" w:rsidRDefault="00053E9E">
      <w:pPr>
        <w:spacing w:line="240" w:lineRule="auto"/>
      </w:pPr>
      <w:r>
        <w:separator/>
      </w:r>
    </w:p>
    <w:p w14:paraId="147E6F9F" w14:textId="77777777" w:rsidR="00053E9E" w:rsidRDefault="00053E9E"/>
  </w:footnote>
  <w:footnote w:type="continuationSeparator" w:id="0">
    <w:p w14:paraId="2318EDC8" w14:textId="77777777" w:rsidR="00053E9E" w:rsidRDefault="00053E9E">
      <w:pPr>
        <w:spacing w:line="240" w:lineRule="auto"/>
      </w:pPr>
      <w:r>
        <w:continuationSeparator/>
      </w:r>
    </w:p>
    <w:p w14:paraId="0E66E8CD" w14:textId="77777777" w:rsidR="00053E9E" w:rsidRDefault="00053E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52D45" w14:textId="20DF24B8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4374EDEFCB0C4C35806F3000BB73E5AB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482ED4">
          <w:rPr>
            <w:rStyle w:val="Strong"/>
          </w:rPr>
          <w:t>5-2 CLIENT-SIDE AUTHENTICATION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5DD7D" w14:textId="019A8A58" w:rsidR="00E81978" w:rsidRDefault="00482ED4">
    <w:pPr>
      <w:pStyle w:val="Header"/>
      <w:rPr>
        <w:rStyle w:val="Strong"/>
      </w:rPr>
    </w:pPr>
    <w:r>
      <w:t>5-2 CLIENT-SIDE AUTHENTICATION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F851C7"/>
    <w:multiLevelType w:val="hybridMultilevel"/>
    <w:tmpl w:val="1C5C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3753B"/>
    <w:multiLevelType w:val="hybridMultilevel"/>
    <w:tmpl w:val="5AE67C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4B07444"/>
    <w:multiLevelType w:val="hybridMultilevel"/>
    <w:tmpl w:val="ABF44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72333843">
    <w:abstractNumId w:val="9"/>
  </w:num>
  <w:num w:numId="2" w16cid:durableId="660620526">
    <w:abstractNumId w:val="7"/>
  </w:num>
  <w:num w:numId="3" w16cid:durableId="2091459866">
    <w:abstractNumId w:val="6"/>
  </w:num>
  <w:num w:numId="4" w16cid:durableId="1106080529">
    <w:abstractNumId w:val="5"/>
  </w:num>
  <w:num w:numId="5" w16cid:durableId="446395804">
    <w:abstractNumId w:val="4"/>
  </w:num>
  <w:num w:numId="6" w16cid:durableId="807892475">
    <w:abstractNumId w:val="8"/>
  </w:num>
  <w:num w:numId="7" w16cid:durableId="523634782">
    <w:abstractNumId w:val="3"/>
  </w:num>
  <w:num w:numId="8" w16cid:durableId="710763351">
    <w:abstractNumId w:val="2"/>
  </w:num>
  <w:num w:numId="9" w16cid:durableId="2137025446">
    <w:abstractNumId w:val="1"/>
  </w:num>
  <w:num w:numId="10" w16cid:durableId="1461724474">
    <w:abstractNumId w:val="0"/>
  </w:num>
  <w:num w:numId="11" w16cid:durableId="972905041">
    <w:abstractNumId w:val="9"/>
    <w:lvlOverride w:ilvl="0">
      <w:startOverride w:val="1"/>
    </w:lvlOverride>
  </w:num>
  <w:num w:numId="12" w16cid:durableId="1446389400">
    <w:abstractNumId w:val="16"/>
  </w:num>
  <w:num w:numId="13" w16cid:durableId="972521218">
    <w:abstractNumId w:val="13"/>
  </w:num>
  <w:num w:numId="14" w16cid:durableId="1578133508">
    <w:abstractNumId w:val="12"/>
  </w:num>
  <w:num w:numId="15" w16cid:durableId="355273495">
    <w:abstractNumId w:val="15"/>
  </w:num>
  <w:num w:numId="16" w16cid:durableId="444538918">
    <w:abstractNumId w:val="10"/>
  </w:num>
  <w:num w:numId="17" w16cid:durableId="313799795">
    <w:abstractNumId w:val="14"/>
  </w:num>
  <w:num w:numId="18" w16cid:durableId="53485199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D4"/>
    <w:rsid w:val="00053E9E"/>
    <w:rsid w:val="000D3F41"/>
    <w:rsid w:val="00355DCA"/>
    <w:rsid w:val="003F3455"/>
    <w:rsid w:val="00482ED4"/>
    <w:rsid w:val="00551A02"/>
    <w:rsid w:val="005534FA"/>
    <w:rsid w:val="005D3A03"/>
    <w:rsid w:val="006F1432"/>
    <w:rsid w:val="008002C0"/>
    <w:rsid w:val="008C5323"/>
    <w:rsid w:val="009A6A3B"/>
    <w:rsid w:val="00B823AA"/>
    <w:rsid w:val="00BA45DB"/>
    <w:rsid w:val="00BF4184"/>
    <w:rsid w:val="00C0601E"/>
    <w:rsid w:val="00C11BBA"/>
    <w:rsid w:val="00C31D30"/>
    <w:rsid w:val="00CD6E39"/>
    <w:rsid w:val="00CF6E91"/>
    <w:rsid w:val="00D85B68"/>
    <w:rsid w:val="00E6004D"/>
    <w:rsid w:val="00E81978"/>
    <w:rsid w:val="00EC6D2A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B18A4"/>
  <w15:chartTrackingRefBased/>
  <w15:docId w15:val="{8391A1C3-EE52-4C56-8840-987B89AE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D4EB334D304F73A41AD67E57FA1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5B779-6389-4F49-B1A1-ED21A36719AC}"/>
      </w:docPartPr>
      <w:docPartBody>
        <w:p w:rsidR="00000000" w:rsidRDefault="00000000">
          <w:pPr>
            <w:pStyle w:val="D2D4EB334D304F73A41AD67E57FA1125"/>
          </w:pPr>
          <w:r>
            <w:t>[Title Here, up to 12 Words, on One to Two Lines]</w:t>
          </w:r>
        </w:p>
      </w:docPartBody>
    </w:docPart>
    <w:docPart>
      <w:docPartPr>
        <w:name w:val="4374EDEFCB0C4C35806F3000BB73E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EB884B-9589-466C-9A72-161D398E38F6}"/>
      </w:docPartPr>
      <w:docPartBody>
        <w:p w:rsidR="00000000" w:rsidRDefault="00000000">
          <w:pPr>
            <w:pStyle w:val="4374EDEFCB0C4C35806F3000BB73E5AB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1B"/>
    <w:rsid w:val="005E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D4EB334D304F73A41AD67E57FA1125">
    <w:name w:val="D2D4EB334D304F73A41AD67E57FA1125"/>
  </w:style>
  <w:style w:type="paragraph" w:customStyle="1" w:styleId="C26A03B035F042F9A22BE0AE78448FC8">
    <w:name w:val="C26A03B035F042F9A22BE0AE78448FC8"/>
  </w:style>
  <w:style w:type="paragraph" w:customStyle="1" w:styleId="27A99F16D76A48958A87EFC9A82F22E2">
    <w:name w:val="27A99F16D76A48958A87EFC9A82F22E2"/>
  </w:style>
  <w:style w:type="paragraph" w:customStyle="1" w:styleId="2ED10570F525410C8D20D801AD0E000C">
    <w:name w:val="2ED10570F525410C8D20D801AD0E000C"/>
  </w:style>
  <w:style w:type="paragraph" w:customStyle="1" w:styleId="836852F7C2964619BAC664978F85DA85">
    <w:name w:val="836852F7C2964619BAC664978F85DA85"/>
  </w:style>
  <w:style w:type="paragraph" w:customStyle="1" w:styleId="32FACD034CD54A51995F47243D57F1D1">
    <w:name w:val="32FACD034CD54A51995F47243D57F1D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70180A9C1D9E446DA20BA89489A851E3">
    <w:name w:val="70180A9C1D9E446DA20BA89489A851E3"/>
  </w:style>
  <w:style w:type="paragraph" w:customStyle="1" w:styleId="2B0FB55D0EC84D5F91B31EA978242CC2">
    <w:name w:val="2B0FB55D0EC84D5F91B31EA978242CC2"/>
  </w:style>
  <w:style w:type="paragraph" w:customStyle="1" w:styleId="4FB4EC2D38D84AE8AB8177E19D59E611">
    <w:name w:val="4FB4EC2D38D84AE8AB8177E19D59E611"/>
  </w:style>
  <w:style w:type="paragraph" w:customStyle="1" w:styleId="F46BD7F10EF648938B393D39F1305610">
    <w:name w:val="F46BD7F10EF648938B393D39F1305610"/>
  </w:style>
  <w:style w:type="paragraph" w:customStyle="1" w:styleId="E8BFA951B6EB4C1697102A9419EB273C">
    <w:name w:val="E8BFA951B6EB4C1697102A9419EB273C"/>
  </w:style>
  <w:style w:type="paragraph" w:customStyle="1" w:styleId="23B93BD802CB4779B25A4480AB9740C8">
    <w:name w:val="23B93BD802CB4779B25A4480AB9740C8"/>
  </w:style>
  <w:style w:type="paragraph" w:customStyle="1" w:styleId="6BBAC807C5CF44B5B42D311EE818AFA1">
    <w:name w:val="6BBAC807C5CF44B5B42D311EE818AFA1"/>
  </w:style>
  <w:style w:type="paragraph" w:customStyle="1" w:styleId="7C0704ABFC70422B8F76A6E8B8AC93B7">
    <w:name w:val="7C0704ABFC70422B8F76A6E8B8AC93B7"/>
  </w:style>
  <w:style w:type="paragraph" w:customStyle="1" w:styleId="5BD8E8B0CAED4AD89545C73E8E5BBE80">
    <w:name w:val="5BD8E8B0CAED4AD89545C73E8E5BBE80"/>
  </w:style>
  <w:style w:type="paragraph" w:customStyle="1" w:styleId="680924A83247442F890C9E4B493A5A1E">
    <w:name w:val="680924A83247442F890C9E4B493A5A1E"/>
  </w:style>
  <w:style w:type="paragraph" w:customStyle="1" w:styleId="E4A35E93BB6C46F9B99C9E32D96812FB">
    <w:name w:val="E4A35E93BB6C46F9B99C9E32D96812FB"/>
  </w:style>
  <w:style w:type="paragraph" w:customStyle="1" w:styleId="B9B72A334EE74E2088E4CDD1FB98B272">
    <w:name w:val="B9B72A334EE74E2088E4CDD1FB98B272"/>
  </w:style>
  <w:style w:type="paragraph" w:customStyle="1" w:styleId="A08A46B83373457EAF1605D3FABDE87F">
    <w:name w:val="A08A46B83373457EAF1605D3FABDE87F"/>
  </w:style>
  <w:style w:type="paragraph" w:customStyle="1" w:styleId="EA27783DEFEF45DE808AA375D507F808">
    <w:name w:val="EA27783DEFEF45DE808AA375D507F808"/>
  </w:style>
  <w:style w:type="paragraph" w:customStyle="1" w:styleId="96F353555D7B4520A4AC4CAA380B6247">
    <w:name w:val="96F353555D7B4520A4AC4CAA380B6247"/>
  </w:style>
  <w:style w:type="paragraph" w:customStyle="1" w:styleId="2B54485DC469482888947BB0BB482BC7">
    <w:name w:val="2B54485DC469482888947BB0BB482BC7"/>
  </w:style>
  <w:style w:type="paragraph" w:customStyle="1" w:styleId="6B3A38A9CDB247EA8FA8DCE618D2C1B7">
    <w:name w:val="6B3A38A9CDB247EA8FA8DCE618D2C1B7"/>
  </w:style>
  <w:style w:type="paragraph" w:customStyle="1" w:styleId="3B37114F23854187A61764B38F549BF4">
    <w:name w:val="3B37114F23854187A61764B38F549BF4"/>
  </w:style>
  <w:style w:type="paragraph" w:customStyle="1" w:styleId="914F8B57BA5F443990537D712CC870DE">
    <w:name w:val="914F8B57BA5F443990537D712CC870DE"/>
  </w:style>
  <w:style w:type="paragraph" w:customStyle="1" w:styleId="2040D4BBA189438787E8C8331F0F26CA">
    <w:name w:val="2040D4BBA189438787E8C8331F0F26CA"/>
  </w:style>
  <w:style w:type="paragraph" w:customStyle="1" w:styleId="B1DD1FE9965F420E9EB239A66DC273E4">
    <w:name w:val="B1DD1FE9965F420E9EB239A66DC273E4"/>
  </w:style>
  <w:style w:type="paragraph" w:customStyle="1" w:styleId="7002A407B06B4DAAB6E81FA8BF247D75">
    <w:name w:val="7002A407B06B4DAAB6E81FA8BF247D75"/>
  </w:style>
  <w:style w:type="paragraph" w:customStyle="1" w:styleId="F072D70BDAEE42FE9B2930C26CE27D09">
    <w:name w:val="F072D70BDAEE42FE9B2930C26CE27D09"/>
  </w:style>
  <w:style w:type="paragraph" w:customStyle="1" w:styleId="448984320DA84EE183B3690A33A95ED1">
    <w:name w:val="448984320DA84EE183B3690A33A95ED1"/>
  </w:style>
  <w:style w:type="paragraph" w:customStyle="1" w:styleId="9D85791E37454D8CA93BBD682B9F51A0">
    <w:name w:val="9D85791E37454D8CA93BBD682B9F51A0"/>
  </w:style>
  <w:style w:type="paragraph" w:customStyle="1" w:styleId="9FE3A4D15A514FADBB2A8B04F662A511">
    <w:name w:val="9FE3A4D15A514FADBB2A8B04F662A511"/>
  </w:style>
  <w:style w:type="paragraph" w:customStyle="1" w:styleId="CC5883AC88164064A727A3901046E609">
    <w:name w:val="CC5883AC88164064A727A3901046E609"/>
  </w:style>
  <w:style w:type="paragraph" w:customStyle="1" w:styleId="6C451772E3244E4D9FA06D5F2FB9F7AE">
    <w:name w:val="6C451772E3244E4D9FA06D5F2FB9F7AE"/>
  </w:style>
  <w:style w:type="paragraph" w:customStyle="1" w:styleId="C2A91581929F44E78DCBAAE9485B6E2E">
    <w:name w:val="C2A91581929F44E78DCBAAE9485B6E2E"/>
  </w:style>
  <w:style w:type="paragraph" w:customStyle="1" w:styleId="8BAECE53A7AA4BB38313F73ABCD3636D">
    <w:name w:val="8BAECE53A7AA4BB38313F73ABCD3636D"/>
  </w:style>
  <w:style w:type="paragraph" w:customStyle="1" w:styleId="B032C9D1A87F42BA979094ED7A735606">
    <w:name w:val="B032C9D1A87F42BA979094ED7A735606"/>
  </w:style>
  <w:style w:type="paragraph" w:customStyle="1" w:styleId="287CCD0EC76B462D82B446C33341CBB7">
    <w:name w:val="287CCD0EC76B462D82B446C33341CBB7"/>
  </w:style>
  <w:style w:type="paragraph" w:customStyle="1" w:styleId="6EFC3D0F71224DF68C5F78BD212C8CB3">
    <w:name w:val="6EFC3D0F71224DF68C5F78BD212C8CB3"/>
  </w:style>
  <w:style w:type="paragraph" w:customStyle="1" w:styleId="F4AC3D8A65AD4EEEBBF19522FDF3F271">
    <w:name w:val="F4AC3D8A65AD4EEEBBF19522FDF3F271"/>
  </w:style>
  <w:style w:type="paragraph" w:customStyle="1" w:styleId="A03ADB73A9404A08A7B8FD571919CA1D">
    <w:name w:val="A03ADB73A9404A08A7B8FD571919CA1D"/>
  </w:style>
  <w:style w:type="paragraph" w:customStyle="1" w:styleId="3FD3F1B551534FF0880AF28D86C54843">
    <w:name w:val="3FD3F1B551534FF0880AF28D86C54843"/>
  </w:style>
  <w:style w:type="paragraph" w:customStyle="1" w:styleId="479841F2E26D4641855AB9F879D774A2">
    <w:name w:val="479841F2E26D4641855AB9F879D774A2"/>
  </w:style>
  <w:style w:type="paragraph" w:customStyle="1" w:styleId="1DF36BD87188458A9A6EB41BCD3ADD32">
    <w:name w:val="1DF36BD87188458A9A6EB41BCD3ADD32"/>
  </w:style>
  <w:style w:type="paragraph" w:customStyle="1" w:styleId="CAC76152B9AE4E7C8C8850A3BC938E4C">
    <w:name w:val="CAC76152B9AE4E7C8C8850A3BC938E4C"/>
  </w:style>
  <w:style w:type="paragraph" w:customStyle="1" w:styleId="62A6F050E4BB4C959DD396482A161BF8">
    <w:name w:val="62A6F050E4BB4C959DD396482A161BF8"/>
  </w:style>
  <w:style w:type="paragraph" w:customStyle="1" w:styleId="59BB7314CF09421E9919C43E1C5E355F">
    <w:name w:val="59BB7314CF09421E9919C43E1C5E355F"/>
  </w:style>
  <w:style w:type="paragraph" w:customStyle="1" w:styleId="FE24DC393C49453FA2B90B8B535AA1E4">
    <w:name w:val="FE24DC393C49453FA2B90B8B535AA1E4"/>
  </w:style>
  <w:style w:type="paragraph" w:customStyle="1" w:styleId="921DD2F7056744F8BC2E256640CB0522">
    <w:name w:val="921DD2F7056744F8BC2E256640CB0522"/>
  </w:style>
  <w:style w:type="paragraph" w:customStyle="1" w:styleId="4ADC9581B9864745ABE78BB7D6DDF545">
    <w:name w:val="4ADC9581B9864745ABE78BB7D6DDF545"/>
  </w:style>
  <w:style w:type="paragraph" w:customStyle="1" w:styleId="13146924104C4E24839A1176CBB5EDAB">
    <w:name w:val="13146924104C4E24839A1176CBB5EDAB"/>
  </w:style>
  <w:style w:type="paragraph" w:customStyle="1" w:styleId="B7A133748CCE4D96BDE163247BAD126A">
    <w:name w:val="B7A133748CCE4D96BDE163247BAD126A"/>
  </w:style>
  <w:style w:type="paragraph" w:customStyle="1" w:styleId="D994A7CFBCB14B5E8E7117A540B2567B">
    <w:name w:val="D994A7CFBCB14B5E8E7117A540B2567B"/>
  </w:style>
  <w:style w:type="paragraph" w:customStyle="1" w:styleId="2A3EEF7187A244BEB3CA3B8250E2F241">
    <w:name w:val="2A3EEF7187A244BEB3CA3B8250E2F241"/>
  </w:style>
  <w:style w:type="paragraph" w:customStyle="1" w:styleId="0577C298359243409453ECB6CDEA5B9C">
    <w:name w:val="0577C298359243409453ECB6CDEA5B9C"/>
  </w:style>
  <w:style w:type="paragraph" w:customStyle="1" w:styleId="F03ABB657389484AA1055EFA050FCCBC">
    <w:name w:val="F03ABB657389484AA1055EFA050FCCBC"/>
  </w:style>
  <w:style w:type="paragraph" w:customStyle="1" w:styleId="CEBC3959C0424905837AACE23E3BE532">
    <w:name w:val="CEBC3959C0424905837AACE23E3BE532"/>
  </w:style>
  <w:style w:type="paragraph" w:customStyle="1" w:styleId="A4D5DF962B8C4913A16DB76B70A03260">
    <w:name w:val="A4D5DF962B8C4913A16DB76B70A03260"/>
  </w:style>
  <w:style w:type="paragraph" w:customStyle="1" w:styleId="1912EFA8ACC245FD8C170523107F2EE0">
    <w:name w:val="1912EFA8ACC245FD8C170523107F2EE0"/>
  </w:style>
  <w:style w:type="paragraph" w:customStyle="1" w:styleId="B73000B6A29D47B39A3B8B8FCB61DBD3">
    <w:name w:val="B73000B6A29D47B39A3B8B8FCB61DBD3"/>
  </w:style>
  <w:style w:type="paragraph" w:customStyle="1" w:styleId="8DD853C930D8430EA969BFC90137D878">
    <w:name w:val="8DD853C930D8430EA969BFC90137D878"/>
  </w:style>
  <w:style w:type="paragraph" w:customStyle="1" w:styleId="4374EDEFCB0C4C35806F3000BB73E5AB">
    <w:name w:val="4374EDEFCB0C4C35806F3000BB73E5AB"/>
  </w:style>
  <w:style w:type="paragraph" w:customStyle="1" w:styleId="554C30BE81134574A55C5F83FFBC9B7E">
    <w:name w:val="554C30BE81134574A55C5F83FFBC9B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2.xml><?xml version="1.0" encoding="utf-8"?>
<CoverPageProperties xmlns="http://schemas.microsoft.com/office/2006/coverPageProps">
  <PublishDate/>
  <Abstract>5-2 CLIENT-SIDE AUTHENTICATION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35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Authentication</dc:title>
  <dc:subject/>
  <dc:creator>SercH MateoS</dc:creator>
  <cp:keywords/>
  <dc:description/>
  <cp:lastModifiedBy>SercH MateoS</cp:lastModifiedBy>
  <cp:revision>1</cp:revision>
  <dcterms:created xsi:type="dcterms:W3CDTF">2022-11-22T16:15:00Z</dcterms:created>
  <dcterms:modified xsi:type="dcterms:W3CDTF">2022-11-22T17:08:00Z</dcterms:modified>
</cp:coreProperties>
</file>