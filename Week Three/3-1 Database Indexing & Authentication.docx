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ED24" w14:textId="68AE4FCB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5BBEA5FBAE8740C9939ADA76ACAA9E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527E5">
            <w:t>Database Indexing and Authentication</w:t>
          </w:r>
        </w:sdtContent>
      </w:sdt>
    </w:p>
    <w:p w14:paraId="4A6F4FC0" w14:textId="284F6860" w:rsidR="00B823AA" w:rsidRDefault="00D527E5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2B535224" w14:textId="4DDD0B14" w:rsidR="00E81978" w:rsidRDefault="00D527E5" w:rsidP="00B823AA">
      <w:pPr>
        <w:pStyle w:val="Title2"/>
      </w:pPr>
      <w:r>
        <w:t>Southern New Hampshire University</w:t>
      </w:r>
    </w:p>
    <w:p w14:paraId="33FEDE1A" w14:textId="241A8C1D" w:rsidR="002F5BB9" w:rsidRDefault="002F5BB9">
      <w:r>
        <w:br w:type="page"/>
      </w:r>
    </w:p>
    <w:p w14:paraId="00B56BB9" w14:textId="77777777" w:rsidR="00B765BB" w:rsidRDefault="00B765BB" w:rsidP="00B765BB">
      <w:pPr>
        <w:pStyle w:val="Title2"/>
        <w:ind w:left="720"/>
        <w:jc w:val="both"/>
      </w:pPr>
    </w:p>
    <w:p w14:paraId="4F19358A" w14:textId="52298506" w:rsidR="00B765BB" w:rsidRPr="00B765BB" w:rsidRDefault="00B765BB" w:rsidP="00B765BB">
      <w:pPr>
        <w:pStyle w:val="Title2"/>
        <w:ind w:left="720"/>
        <w:rPr>
          <w:u w:val="single"/>
        </w:rPr>
      </w:pPr>
      <w:r w:rsidRPr="00B765BB">
        <w:rPr>
          <w:u w:val="single"/>
        </w:rPr>
        <w:t>Importing and Indexing a Data Set</w:t>
      </w:r>
    </w:p>
    <w:p w14:paraId="297E0562" w14:textId="548A0CC8" w:rsidR="00D527E5" w:rsidRDefault="002F5BB9" w:rsidP="002F5BB9">
      <w:pPr>
        <w:pStyle w:val="Title2"/>
        <w:numPr>
          <w:ilvl w:val="0"/>
          <w:numId w:val="16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BCD58A" wp14:editId="23AB8AEC">
            <wp:simplePos x="0" y="0"/>
            <wp:positionH relativeFrom="column">
              <wp:posOffset>-621137</wp:posOffset>
            </wp:positionH>
            <wp:positionV relativeFrom="paragraph">
              <wp:posOffset>292831</wp:posOffset>
            </wp:positionV>
            <wp:extent cx="7272020" cy="3089275"/>
            <wp:effectExtent l="0" t="0" r="5080" b="0"/>
            <wp:wrapThrough wrapText="bothSides">
              <wp:wrapPolygon edited="0">
                <wp:start x="0" y="0"/>
                <wp:lineTo x="0" y="21445"/>
                <wp:lineTo x="21559" y="21445"/>
                <wp:lineTo x="21559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0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Import a CSV file using the appropriate MongoDB import tool</w:t>
      </w:r>
      <w:r w:rsidR="009A62C3">
        <w:t>.</w:t>
      </w:r>
    </w:p>
    <w:p w14:paraId="356772B5" w14:textId="4DDADA9E" w:rsidR="002F5BB9" w:rsidRDefault="002F5BB9" w:rsidP="002F5BB9">
      <w:pPr>
        <w:pStyle w:val="Title2"/>
        <w:ind w:left="720"/>
        <w:jc w:val="both"/>
      </w:pPr>
    </w:p>
    <w:p w14:paraId="76B66FE0" w14:textId="17D21706" w:rsidR="00B765BB" w:rsidRDefault="00B765BB" w:rsidP="00B765BB">
      <w:pPr>
        <w:pStyle w:val="Title2"/>
        <w:numPr>
          <w:ilvl w:val="0"/>
          <w:numId w:val="16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BE40B3" wp14:editId="3C0970CA">
            <wp:simplePos x="0" y="0"/>
            <wp:positionH relativeFrom="margin">
              <wp:align>center</wp:align>
            </wp:positionH>
            <wp:positionV relativeFrom="paragraph">
              <wp:posOffset>4359275</wp:posOffset>
            </wp:positionV>
            <wp:extent cx="7272020" cy="3863340"/>
            <wp:effectExtent l="0" t="0" r="5080" b="3810"/>
            <wp:wrapThrough wrapText="bothSides">
              <wp:wrapPolygon edited="0">
                <wp:start x="0" y="0"/>
                <wp:lineTo x="0" y="21515"/>
                <wp:lineTo x="21559" y="21515"/>
                <wp:lineTo x="21559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0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2C3">
        <w:rPr>
          <w:noProof/>
        </w:rPr>
        <w:drawing>
          <wp:anchor distT="0" distB="0" distL="114300" distR="114300" simplePos="0" relativeHeight="251659264" behindDoc="0" locked="0" layoutInCell="1" allowOverlap="1" wp14:anchorId="0207F079" wp14:editId="00776DE9">
            <wp:simplePos x="0" y="0"/>
            <wp:positionH relativeFrom="column">
              <wp:posOffset>-664845</wp:posOffset>
            </wp:positionH>
            <wp:positionV relativeFrom="paragraph">
              <wp:posOffset>397510</wp:posOffset>
            </wp:positionV>
            <wp:extent cx="7357745" cy="3904615"/>
            <wp:effectExtent l="0" t="0" r="0" b="635"/>
            <wp:wrapThrough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74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2C3">
        <w:t>Create simple index on the key “breed” and use explain function.</w:t>
      </w:r>
    </w:p>
    <w:p w14:paraId="69AECCF6" w14:textId="407D05AB" w:rsidR="00B765BB" w:rsidRDefault="00B765BB" w:rsidP="00B765BB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935220" wp14:editId="3872A9C6">
            <wp:simplePos x="0" y="0"/>
            <wp:positionH relativeFrom="margin">
              <wp:align>center</wp:align>
            </wp:positionH>
            <wp:positionV relativeFrom="paragraph">
              <wp:posOffset>108903</wp:posOffset>
            </wp:positionV>
            <wp:extent cx="7263130" cy="3817620"/>
            <wp:effectExtent l="0" t="0" r="0" b="0"/>
            <wp:wrapThrough wrapText="bothSides">
              <wp:wrapPolygon edited="0">
                <wp:start x="0" y="0"/>
                <wp:lineTo x="0" y="21449"/>
                <wp:lineTo x="21528" y="21449"/>
                <wp:lineTo x="21528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13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FCDE7" w14:textId="77777777" w:rsidR="00DF1DC9" w:rsidRDefault="00DF1DC9">
      <w:r>
        <w:br w:type="page"/>
      </w:r>
    </w:p>
    <w:p w14:paraId="71C9F1E1" w14:textId="43A57E83" w:rsidR="00B765BB" w:rsidRDefault="00007286" w:rsidP="00B765BB">
      <w:pPr>
        <w:pStyle w:val="Title2"/>
        <w:numPr>
          <w:ilvl w:val="0"/>
          <w:numId w:val="16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7A0FAC" wp14:editId="2F696619">
            <wp:simplePos x="0" y="0"/>
            <wp:positionH relativeFrom="margin">
              <wp:posOffset>-557530</wp:posOffset>
            </wp:positionH>
            <wp:positionV relativeFrom="paragraph">
              <wp:posOffset>4471670</wp:posOffset>
            </wp:positionV>
            <wp:extent cx="7132955" cy="3629025"/>
            <wp:effectExtent l="0" t="0" r="0" b="9525"/>
            <wp:wrapThrough wrapText="bothSides">
              <wp:wrapPolygon edited="0">
                <wp:start x="0" y="0"/>
                <wp:lineTo x="0" y="21543"/>
                <wp:lineTo x="21517" y="21543"/>
                <wp:lineTo x="21517" y="0"/>
                <wp:lineTo x="0" y="0"/>
              </wp:wrapPolygon>
            </wp:wrapThrough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95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DC9">
        <w:rPr>
          <w:noProof/>
        </w:rPr>
        <w:drawing>
          <wp:anchor distT="0" distB="0" distL="114300" distR="114300" simplePos="0" relativeHeight="251662336" behindDoc="0" locked="0" layoutInCell="1" allowOverlap="1" wp14:anchorId="7C6C74D7" wp14:editId="274E55F8">
            <wp:simplePos x="0" y="0"/>
            <wp:positionH relativeFrom="margin">
              <wp:posOffset>-571500</wp:posOffset>
            </wp:positionH>
            <wp:positionV relativeFrom="paragraph">
              <wp:posOffset>716280</wp:posOffset>
            </wp:positionV>
            <wp:extent cx="7113950" cy="3614738"/>
            <wp:effectExtent l="0" t="0" r="0" b="5080"/>
            <wp:wrapThrough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hrough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950" cy="3614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5BB">
        <w:t>Create compound index to improve the performance looking for breeds that have an “</w:t>
      </w:r>
      <w:proofErr w:type="spellStart"/>
      <w:r w:rsidR="00B765BB">
        <w:t>outcome_type</w:t>
      </w:r>
      <w:proofErr w:type="spellEnd"/>
      <w:r w:rsidR="00B765BB">
        <w:t>” of “Transfer”</w:t>
      </w:r>
    </w:p>
    <w:p w14:paraId="08F7C34B" w14:textId="7C577EB9" w:rsidR="00DF1DC9" w:rsidRDefault="00DF1DC9" w:rsidP="00DF1DC9">
      <w:pPr>
        <w:ind w:firstLine="0"/>
      </w:pPr>
    </w:p>
    <w:p w14:paraId="4DD75179" w14:textId="1BF60BAF" w:rsidR="009A62C3" w:rsidRDefault="00BC0574" w:rsidP="00BC0574">
      <w:pPr>
        <w:ind w:firstLine="0"/>
        <w:jc w:val="center"/>
        <w:rPr>
          <w:u w:val="single"/>
        </w:rPr>
      </w:pPr>
      <w:r>
        <w:rPr>
          <w:u w:val="single"/>
        </w:rPr>
        <w:t>User Authentication</w:t>
      </w:r>
    </w:p>
    <w:p w14:paraId="492AF065" w14:textId="716432F0" w:rsidR="00BC0574" w:rsidRDefault="00E4566D" w:rsidP="00BC0574">
      <w:pPr>
        <w:pStyle w:val="ListParagraph"/>
        <w:numPr>
          <w:ilvl w:val="0"/>
          <w:numId w:val="1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EC7C05" wp14:editId="36C9B0A5">
            <wp:simplePos x="0" y="0"/>
            <wp:positionH relativeFrom="column">
              <wp:posOffset>-733425</wp:posOffset>
            </wp:positionH>
            <wp:positionV relativeFrom="paragraph">
              <wp:posOffset>311785</wp:posOffset>
            </wp:positionV>
            <wp:extent cx="7397115" cy="2544445"/>
            <wp:effectExtent l="0" t="0" r="0" b="8255"/>
            <wp:wrapThrough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hrough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11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Create an Administrator </w:t>
      </w:r>
    </w:p>
    <w:p w14:paraId="4DF62D35" w14:textId="282E2E7D" w:rsidR="00E4566D" w:rsidRDefault="00E4566D" w:rsidP="00E4566D">
      <w:pPr>
        <w:pStyle w:val="ListParagraph"/>
        <w:numPr>
          <w:ilvl w:val="0"/>
          <w:numId w:val="19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71EF63" wp14:editId="2E1CA53E">
            <wp:simplePos x="0" y="0"/>
            <wp:positionH relativeFrom="column">
              <wp:posOffset>-708660</wp:posOffset>
            </wp:positionH>
            <wp:positionV relativeFrom="paragraph">
              <wp:posOffset>2926715</wp:posOffset>
            </wp:positionV>
            <wp:extent cx="7372350" cy="3364230"/>
            <wp:effectExtent l="0" t="0" r="0" b="7620"/>
            <wp:wrapThrough wrapText="bothSides">
              <wp:wrapPolygon edited="0">
                <wp:start x="0" y="0"/>
                <wp:lineTo x="0" y="21527"/>
                <wp:lineTo x="21544" y="21527"/>
                <wp:lineTo x="21544" y="0"/>
                <wp:lineTo x="0" y="0"/>
              </wp:wrapPolygon>
            </wp:wrapThrough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Enable user authentication for the database</w:t>
      </w:r>
    </w:p>
    <w:p w14:paraId="52F3AFB6" w14:textId="1BFBF466" w:rsidR="00E4566D" w:rsidRDefault="00E4566D">
      <w:r>
        <w:br w:type="page"/>
      </w:r>
    </w:p>
    <w:p w14:paraId="2BDB9B5D" w14:textId="19ADFE68" w:rsidR="00E4566D" w:rsidRDefault="00C64E62" w:rsidP="00691153">
      <w:pPr>
        <w:pStyle w:val="ListParagraph"/>
        <w:numPr>
          <w:ilvl w:val="0"/>
          <w:numId w:val="19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8C1D5B1" wp14:editId="7271EE87">
            <wp:simplePos x="0" y="0"/>
            <wp:positionH relativeFrom="column">
              <wp:posOffset>-667385</wp:posOffset>
            </wp:positionH>
            <wp:positionV relativeFrom="paragraph">
              <wp:posOffset>312420</wp:posOffset>
            </wp:positionV>
            <wp:extent cx="7347585" cy="2903855"/>
            <wp:effectExtent l="0" t="0" r="5715" b="0"/>
            <wp:wrapThrough wrapText="bothSides">
              <wp:wrapPolygon edited="0">
                <wp:start x="0" y="0"/>
                <wp:lineTo x="0" y="21397"/>
                <wp:lineTo x="21561" y="21397"/>
                <wp:lineTo x="21561" y="0"/>
                <wp:lineTo x="0" y="0"/>
              </wp:wrapPolygon>
            </wp:wrapThrough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58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153">
        <w:t>Create a new user account called “</w:t>
      </w:r>
      <w:proofErr w:type="spellStart"/>
      <w:r w:rsidR="00691153">
        <w:t>aacuser</w:t>
      </w:r>
      <w:proofErr w:type="spellEnd"/>
      <w:r w:rsidR="00691153">
        <w:t>”</w:t>
      </w:r>
    </w:p>
    <w:p w14:paraId="52EF9898" w14:textId="62B01F4F" w:rsidR="00691153" w:rsidRPr="00BC0574" w:rsidRDefault="00691153" w:rsidP="00691153">
      <w:pPr>
        <w:ind w:firstLine="0"/>
      </w:pPr>
    </w:p>
    <w:sectPr w:rsidR="00691153" w:rsidRPr="00BC0574">
      <w:headerReference w:type="default" r:id="rId18"/>
      <w:head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E5AC8" w14:textId="77777777" w:rsidR="003A2651" w:rsidRDefault="003A2651">
      <w:pPr>
        <w:spacing w:line="240" w:lineRule="auto"/>
      </w:pPr>
      <w:r>
        <w:separator/>
      </w:r>
    </w:p>
    <w:p w14:paraId="4B0DA610" w14:textId="77777777" w:rsidR="003A2651" w:rsidRDefault="003A2651"/>
  </w:endnote>
  <w:endnote w:type="continuationSeparator" w:id="0">
    <w:p w14:paraId="0F40867B" w14:textId="77777777" w:rsidR="003A2651" w:rsidRDefault="003A2651">
      <w:pPr>
        <w:spacing w:line="240" w:lineRule="auto"/>
      </w:pPr>
      <w:r>
        <w:continuationSeparator/>
      </w:r>
    </w:p>
    <w:p w14:paraId="3973CED0" w14:textId="77777777" w:rsidR="003A2651" w:rsidRDefault="003A26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99005" w14:textId="77777777" w:rsidR="003A2651" w:rsidRDefault="003A2651">
      <w:pPr>
        <w:spacing w:line="240" w:lineRule="auto"/>
      </w:pPr>
      <w:r>
        <w:separator/>
      </w:r>
    </w:p>
    <w:p w14:paraId="0D86D0A2" w14:textId="77777777" w:rsidR="003A2651" w:rsidRDefault="003A2651"/>
  </w:footnote>
  <w:footnote w:type="continuationSeparator" w:id="0">
    <w:p w14:paraId="4BBCE24C" w14:textId="77777777" w:rsidR="003A2651" w:rsidRDefault="003A2651">
      <w:pPr>
        <w:spacing w:line="240" w:lineRule="auto"/>
      </w:pPr>
      <w:r>
        <w:continuationSeparator/>
      </w:r>
    </w:p>
    <w:p w14:paraId="28426829" w14:textId="77777777" w:rsidR="003A2651" w:rsidRDefault="003A26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2B1F3" w14:textId="7B234743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B1361B9102A5454597D9E15789256D9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F5BB9">
          <w:rPr>
            <w:rStyle w:val="Strong"/>
          </w:rPr>
          <w:t>DATA INDEXING AND AUNTHENTICATION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A06E2" w14:textId="3106721E" w:rsidR="00E81978" w:rsidRDefault="00D527E5">
    <w:pPr>
      <w:pStyle w:val="Header"/>
      <w:rPr>
        <w:rStyle w:val="Strong"/>
      </w:rPr>
    </w:pPr>
    <w:r>
      <w:t>3-1 DATA INDEXING AND AUTHENTICATION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1CE2EFA"/>
    <w:multiLevelType w:val="hybridMultilevel"/>
    <w:tmpl w:val="D6E23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24D81"/>
    <w:multiLevelType w:val="hybridMultilevel"/>
    <w:tmpl w:val="1390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0C522D"/>
    <w:multiLevelType w:val="hybridMultilevel"/>
    <w:tmpl w:val="BC3E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A3E63C9"/>
    <w:multiLevelType w:val="hybridMultilevel"/>
    <w:tmpl w:val="BA1E9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840550">
    <w:abstractNumId w:val="9"/>
  </w:num>
  <w:num w:numId="2" w16cid:durableId="1732338893">
    <w:abstractNumId w:val="7"/>
  </w:num>
  <w:num w:numId="3" w16cid:durableId="1327171926">
    <w:abstractNumId w:val="6"/>
  </w:num>
  <w:num w:numId="4" w16cid:durableId="1652562143">
    <w:abstractNumId w:val="5"/>
  </w:num>
  <w:num w:numId="5" w16cid:durableId="1403143960">
    <w:abstractNumId w:val="4"/>
  </w:num>
  <w:num w:numId="6" w16cid:durableId="1446577868">
    <w:abstractNumId w:val="8"/>
  </w:num>
  <w:num w:numId="7" w16cid:durableId="936063419">
    <w:abstractNumId w:val="3"/>
  </w:num>
  <w:num w:numId="8" w16cid:durableId="685594167">
    <w:abstractNumId w:val="2"/>
  </w:num>
  <w:num w:numId="9" w16cid:durableId="818227884">
    <w:abstractNumId w:val="1"/>
  </w:num>
  <w:num w:numId="10" w16cid:durableId="609161403">
    <w:abstractNumId w:val="0"/>
  </w:num>
  <w:num w:numId="11" w16cid:durableId="1435246266">
    <w:abstractNumId w:val="9"/>
    <w:lvlOverride w:ilvl="0">
      <w:startOverride w:val="1"/>
    </w:lvlOverride>
  </w:num>
  <w:num w:numId="12" w16cid:durableId="225844658">
    <w:abstractNumId w:val="16"/>
  </w:num>
  <w:num w:numId="13" w16cid:durableId="146898224">
    <w:abstractNumId w:val="13"/>
  </w:num>
  <w:num w:numId="14" w16cid:durableId="1263345662">
    <w:abstractNumId w:val="12"/>
  </w:num>
  <w:num w:numId="15" w16cid:durableId="1191794714">
    <w:abstractNumId w:val="15"/>
  </w:num>
  <w:num w:numId="16" w16cid:durableId="1450002899">
    <w:abstractNumId w:val="14"/>
  </w:num>
  <w:num w:numId="17" w16cid:durableId="1284922254">
    <w:abstractNumId w:val="10"/>
  </w:num>
  <w:num w:numId="18" w16cid:durableId="1663120820">
    <w:abstractNumId w:val="17"/>
  </w:num>
  <w:num w:numId="19" w16cid:durableId="1062828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E5"/>
    <w:rsid w:val="00007286"/>
    <w:rsid w:val="00043558"/>
    <w:rsid w:val="000D3F41"/>
    <w:rsid w:val="002F5BB9"/>
    <w:rsid w:val="00355DCA"/>
    <w:rsid w:val="003A2651"/>
    <w:rsid w:val="00551A02"/>
    <w:rsid w:val="005534FA"/>
    <w:rsid w:val="005D3A03"/>
    <w:rsid w:val="00691153"/>
    <w:rsid w:val="008002C0"/>
    <w:rsid w:val="008C5323"/>
    <w:rsid w:val="009A62C3"/>
    <w:rsid w:val="009A6A3B"/>
    <w:rsid w:val="00B765BB"/>
    <w:rsid w:val="00B823AA"/>
    <w:rsid w:val="00BA45DB"/>
    <w:rsid w:val="00BC0574"/>
    <w:rsid w:val="00BF4184"/>
    <w:rsid w:val="00C0601E"/>
    <w:rsid w:val="00C31D30"/>
    <w:rsid w:val="00C64E62"/>
    <w:rsid w:val="00CD6E39"/>
    <w:rsid w:val="00CF6E91"/>
    <w:rsid w:val="00D527E5"/>
    <w:rsid w:val="00D85B68"/>
    <w:rsid w:val="00DF1DC9"/>
    <w:rsid w:val="00E4566D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28485"/>
  <w15:chartTrackingRefBased/>
  <w15:docId w15:val="{B46837C1-7104-4795-AFA8-6C204FD6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BEA5FBAE8740C9939ADA76ACAA9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617C3-C4BB-40A2-B24E-868A7FE10E6D}"/>
      </w:docPartPr>
      <w:docPartBody>
        <w:p w:rsidR="00000000" w:rsidRDefault="00000000">
          <w:pPr>
            <w:pStyle w:val="5BBEA5FBAE8740C9939ADA76ACAA9EEF"/>
          </w:pPr>
          <w:r>
            <w:t>[Title Here, up to 12 Words, on One to Two Lines]</w:t>
          </w:r>
        </w:p>
      </w:docPartBody>
    </w:docPart>
    <w:docPart>
      <w:docPartPr>
        <w:name w:val="B1361B9102A5454597D9E15789256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064E0-AF3A-4708-8145-15E1F767F1A9}"/>
      </w:docPartPr>
      <w:docPartBody>
        <w:p w:rsidR="00000000" w:rsidRDefault="00000000">
          <w:pPr>
            <w:pStyle w:val="B1361B9102A5454597D9E15789256D9A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14"/>
    <w:rsid w:val="00D1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BEA5FBAE8740C9939ADA76ACAA9EEF">
    <w:name w:val="5BBEA5FBAE8740C9939ADA76ACAA9EEF"/>
  </w:style>
  <w:style w:type="paragraph" w:customStyle="1" w:styleId="70154362FE4643CBAD463781AD4DDC8E">
    <w:name w:val="70154362FE4643CBAD463781AD4DDC8E"/>
  </w:style>
  <w:style w:type="paragraph" w:customStyle="1" w:styleId="82F0F1180EC946CD81D8454E642B13D7">
    <w:name w:val="82F0F1180EC946CD81D8454E642B13D7"/>
  </w:style>
  <w:style w:type="paragraph" w:customStyle="1" w:styleId="73BB0675BD0B4DBBA8E588BA52B38D11">
    <w:name w:val="73BB0675BD0B4DBBA8E588BA52B38D11"/>
  </w:style>
  <w:style w:type="paragraph" w:customStyle="1" w:styleId="22C1677349C44DCC904DCDFF7B586C47">
    <w:name w:val="22C1677349C44DCC904DCDFF7B586C47"/>
  </w:style>
  <w:style w:type="paragraph" w:customStyle="1" w:styleId="A5B38A5506CB4184B97F5BAF02C1F1A9">
    <w:name w:val="A5B38A5506CB4184B97F5BAF02C1F1A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3B76F2333F64A279DBA8A91F16C8854">
    <w:name w:val="B3B76F2333F64A279DBA8A91F16C8854"/>
  </w:style>
  <w:style w:type="paragraph" w:customStyle="1" w:styleId="DAF3DBE4D4554EE38CEA792E421629F3">
    <w:name w:val="DAF3DBE4D4554EE38CEA792E421629F3"/>
  </w:style>
  <w:style w:type="paragraph" w:customStyle="1" w:styleId="EAC7F6B36D864ADB8D4656DC70F9C1E4">
    <w:name w:val="EAC7F6B36D864ADB8D4656DC70F9C1E4"/>
  </w:style>
  <w:style w:type="paragraph" w:customStyle="1" w:styleId="FF20A6C8B4274A05A4AE5D5EBEBB4250">
    <w:name w:val="FF20A6C8B4274A05A4AE5D5EBEBB4250"/>
  </w:style>
  <w:style w:type="paragraph" w:customStyle="1" w:styleId="5238B04869BC4636A59B50CE1B260DB1">
    <w:name w:val="5238B04869BC4636A59B50CE1B260DB1"/>
  </w:style>
  <w:style w:type="paragraph" w:customStyle="1" w:styleId="48908FD7862A4DEA81D5C4ADE30B943B">
    <w:name w:val="48908FD7862A4DEA81D5C4ADE30B943B"/>
  </w:style>
  <w:style w:type="paragraph" w:customStyle="1" w:styleId="ABB494A0DD7C4967954D00457A631C6E">
    <w:name w:val="ABB494A0DD7C4967954D00457A631C6E"/>
  </w:style>
  <w:style w:type="paragraph" w:customStyle="1" w:styleId="83EA6FD713944CD4ABCC221F49E799F4">
    <w:name w:val="83EA6FD713944CD4ABCC221F49E799F4"/>
  </w:style>
  <w:style w:type="paragraph" w:customStyle="1" w:styleId="A16E5EACE2B14D4C8923AA451A37ED0E">
    <w:name w:val="A16E5EACE2B14D4C8923AA451A37ED0E"/>
  </w:style>
  <w:style w:type="paragraph" w:customStyle="1" w:styleId="FD13AAEBEEE04A1D821C1E92A01E2B54">
    <w:name w:val="FD13AAEBEEE04A1D821C1E92A01E2B54"/>
  </w:style>
  <w:style w:type="paragraph" w:customStyle="1" w:styleId="5DABD82B19ED42F8BCA7F7E572B8549D">
    <w:name w:val="5DABD82B19ED42F8BCA7F7E572B8549D"/>
  </w:style>
  <w:style w:type="paragraph" w:customStyle="1" w:styleId="0264B5084E904D1DA061E646FD38DD52">
    <w:name w:val="0264B5084E904D1DA061E646FD38DD52"/>
  </w:style>
  <w:style w:type="paragraph" w:customStyle="1" w:styleId="85A6E206EB0B4EE48D9FAF22260E5DBD">
    <w:name w:val="85A6E206EB0B4EE48D9FAF22260E5DBD"/>
  </w:style>
  <w:style w:type="paragraph" w:customStyle="1" w:styleId="9B4550A892C24155A9A419E6DA970344">
    <w:name w:val="9B4550A892C24155A9A419E6DA970344"/>
  </w:style>
  <w:style w:type="paragraph" w:customStyle="1" w:styleId="53767151B42747AE8E7195662F180868">
    <w:name w:val="53767151B42747AE8E7195662F180868"/>
  </w:style>
  <w:style w:type="paragraph" w:customStyle="1" w:styleId="E1590AA5703742D6A6CB24C1A99F0772">
    <w:name w:val="E1590AA5703742D6A6CB24C1A99F0772"/>
  </w:style>
  <w:style w:type="paragraph" w:customStyle="1" w:styleId="56109EB0ECCC447B941D06CF7A59C68C">
    <w:name w:val="56109EB0ECCC447B941D06CF7A59C68C"/>
  </w:style>
  <w:style w:type="paragraph" w:customStyle="1" w:styleId="AA07DDFDC36148289033EA3A1DDEC16B">
    <w:name w:val="AA07DDFDC36148289033EA3A1DDEC16B"/>
  </w:style>
  <w:style w:type="paragraph" w:customStyle="1" w:styleId="B7EC70F9E64342AABB2AC943F6B35529">
    <w:name w:val="B7EC70F9E64342AABB2AC943F6B35529"/>
  </w:style>
  <w:style w:type="paragraph" w:customStyle="1" w:styleId="AE340D99253D4F5EB8B4BD3CB1D09751">
    <w:name w:val="AE340D99253D4F5EB8B4BD3CB1D09751"/>
  </w:style>
  <w:style w:type="paragraph" w:customStyle="1" w:styleId="83DF605BC44B4464B4C5FB75C01F716F">
    <w:name w:val="83DF605BC44B4464B4C5FB75C01F716F"/>
  </w:style>
  <w:style w:type="paragraph" w:customStyle="1" w:styleId="D10F6C11AB634E619AB151951129BF44">
    <w:name w:val="D10F6C11AB634E619AB151951129BF44"/>
  </w:style>
  <w:style w:type="paragraph" w:customStyle="1" w:styleId="C791DCA6C9684F35BF010D21891B5F52">
    <w:name w:val="C791DCA6C9684F35BF010D21891B5F52"/>
  </w:style>
  <w:style w:type="paragraph" w:customStyle="1" w:styleId="58E7C182F7C74B76A437D91C6B655265">
    <w:name w:val="58E7C182F7C74B76A437D91C6B655265"/>
  </w:style>
  <w:style w:type="paragraph" w:customStyle="1" w:styleId="E790DB2E4F38436CB24B8AEA0751F4F4">
    <w:name w:val="E790DB2E4F38436CB24B8AEA0751F4F4"/>
  </w:style>
  <w:style w:type="paragraph" w:customStyle="1" w:styleId="F5102890A1314550AC68D0056EFE221B">
    <w:name w:val="F5102890A1314550AC68D0056EFE221B"/>
  </w:style>
  <w:style w:type="paragraph" w:customStyle="1" w:styleId="71A5D429FD9A406698BBE40E622E3A0E">
    <w:name w:val="71A5D429FD9A406698BBE40E622E3A0E"/>
  </w:style>
  <w:style w:type="paragraph" w:customStyle="1" w:styleId="B579C896D4554475B472B082E0CA5B24">
    <w:name w:val="B579C896D4554475B472B082E0CA5B24"/>
  </w:style>
  <w:style w:type="paragraph" w:customStyle="1" w:styleId="C9B84A97920E40F281791C237DA0CCD5">
    <w:name w:val="C9B84A97920E40F281791C237DA0CCD5"/>
  </w:style>
  <w:style w:type="paragraph" w:customStyle="1" w:styleId="43B3C0AF8F3647868B78FC116545B765">
    <w:name w:val="43B3C0AF8F3647868B78FC116545B765"/>
  </w:style>
  <w:style w:type="paragraph" w:customStyle="1" w:styleId="D933CE5CC1A148009F0CDF8B5C63431B">
    <w:name w:val="D933CE5CC1A148009F0CDF8B5C63431B"/>
  </w:style>
  <w:style w:type="paragraph" w:customStyle="1" w:styleId="EAA155EF6D70402992BC1BC2136C624E">
    <w:name w:val="EAA155EF6D70402992BC1BC2136C624E"/>
  </w:style>
  <w:style w:type="paragraph" w:customStyle="1" w:styleId="6D65A6239A2A4495A702247B201E2CD8">
    <w:name w:val="6D65A6239A2A4495A702247B201E2CD8"/>
  </w:style>
  <w:style w:type="paragraph" w:customStyle="1" w:styleId="74DC10A58B27486A8B9B688A4E3772B5">
    <w:name w:val="74DC10A58B27486A8B9B688A4E3772B5"/>
  </w:style>
  <w:style w:type="paragraph" w:customStyle="1" w:styleId="1B84DC92A9374EE5BA1719AFD728658D">
    <w:name w:val="1B84DC92A9374EE5BA1719AFD728658D"/>
  </w:style>
  <w:style w:type="paragraph" w:customStyle="1" w:styleId="174DCA3115134906ACCC8DF2BA3BCCCD">
    <w:name w:val="174DCA3115134906ACCC8DF2BA3BCCCD"/>
  </w:style>
  <w:style w:type="paragraph" w:customStyle="1" w:styleId="9068A30AE4DB4865A8D8E8CDCC00B08F">
    <w:name w:val="9068A30AE4DB4865A8D8E8CDCC00B08F"/>
  </w:style>
  <w:style w:type="paragraph" w:customStyle="1" w:styleId="CE3B6C30EF1E414EB99BD49E0B132C32">
    <w:name w:val="CE3B6C30EF1E414EB99BD49E0B132C32"/>
  </w:style>
  <w:style w:type="paragraph" w:customStyle="1" w:styleId="899AF6A7ECEF43EDA835E684F46D4EB7">
    <w:name w:val="899AF6A7ECEF43EDA835E684F46D4EB7"/>
  </w:style>
  <w:style w:type="paragraph" w:customStyle="1" w:styleId="0B7EA1A0B04049B28E732D6919EB37BE">
    <w:name w:val="0B7EA1A0B04049B28E732D6919EB37BE"/>
  </w:style>
  <w:style w:type="paragraph" w:customStyle="1" w:styleId="11A7089CF90245E79F1055ED96305622">
    <w:name w:val="11A7089CF90245E79F1055ED96305622"/>
  </w:style>
  <w:style w:type="paragraph" w:customStyle="1" w:styleId="9363CF64253040ECB34F0015100017D0">
    <w:name w:val="9363CF64253040ECB34F0015100017D0"/>
  </w:style>
  <w:style w:type="paragraph" w:customStyle="1" w:styleId="3A5142385E07436695A01046CD3A83E6">
    <w:name w:val="3A5142385E07436695A01046CD3A83E6"/>
  </w:style>
  <w:style w:type="paragraph" w:customStyle="1" w:styleId="93B18C0E32504C82BB0297F9A5017FE6">
    <w:name w:val="93B18C0E32504C82BB0297F9A5017FE6"/>
  </w:style>
  <w:style w:type="paragraph" w:customStyle="1" w:styleId="F861FAA6BCA24329B0EFDDB7AD05059B">
    <w:name w:val="F861FAA6BCA24329B0EFDDB7AD05059B"/>
  </w:style>
  <w:style w:type="paragraph" w:customStyle="1" w:styleId="D62239653B4145A8B04FA6B9075EFD55">
    <w:name w:val="D62239653B4145A8B04FA6B9075EFD55"/>
  </w:style>
  <w:style w:type="paragraph" w:customStyle="1" w:styleId="8D75492E84364687A9470884BC21F750">
    <w:name w:val="8D75492E84364687A9470884BC21F750"/>
  </w:style>
  <w:style w:type="paragraph" w:customStyle="1" w:styleId="E4281C99C76C451C9E0F7E83201CCB78">
    <w:name w:val="E4281C99C76C451C9E0F7E83201CCB78"/>
  </w:style>
  <w:style w:type="paragraph" w:customStyle="1" w:styleId="95751C69F9C044B7A56F8BAA9C33C0ED">
    <w:name w:val="95751C69F9C044B7A56F8BAA9C33C0ED"/>
  </w:style>
  <w:style w:type="paragraph" w:customStyle="1" w:styleId="A9D296B31E0A47109A69A2D32ECE22CF">
    <w:name w:val="A9D296B31E0A47109A69A2D32ECE22CF"/>
  </w:style>
  <w:style w:type="paragraph" w:customStyle="1" w:styleId="F79A866954974A7FB87ADD0573AB4C7D">
    <w:name w:val="F79A866954974A7FB87ADD0573AB4C7D"/>
  </w:style>
  <w:style w:type="paragraph" w:customStyle="1" w:styleId="6AB8A40769D9457CB16B70C88A8D7CF2">
    <w:name w:val="6AB8A40769D9457CB16B70C88A8D7CF2"/>
  </w:style>
  <w:style w:type="paragraph" w:customStyle="1" w:styleId="ABF7C06FBEB0481894DFCCF543199FA2">
    <w:name w:val="ABF7C06FBEB0481894DFCCF543199FA2"/>
  </w:style>
  <w:style w:type="paragraph" w:customStyle="1" w:styleId="D6BCA9C2898F42EAB71C148331AF362A">
    <w:name w:val="D6BCA9C2898F42EAB71C148331AF362A"/>
  </w:style>
  <w:style w:type="paragraph" w:customStyle="1" w:styleId="0E7D2C926FF744CE9B34D650F6965BFB">
    <w:name w:val="0E7D2C926FF744CE9B34D650F6965BFB"/>
  </w:style>
  <w:style w:type="paragraph" w:customStyle="1" w:styleId="B1361B9102A5454597D9E15789256D9A">
    <w:name w:val="B1361B9102A5454597D9E15789256D9A"/>
  </w:style>
  <w:style w:type="paragraph" w:customStyle="1" w:styleId="6E1D6953BA674DCE841166565267AC67">
    <w:name w:val="6E1D6953BA674DCE841166565267AC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DATA INDEXING AND AUNTHENTICATION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147</TotalTime>
  <Pages>7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Indexing and Authentication</vt:lpstr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Indexing and Authentication</dc:title>
  <dc:subject/>
  <dc:creator>SercH MateoS</dc:creator>
  <cp:keywords/>
  <dc:description/>
  <cp:lastModifiedBy>SercH MateoS</cp:lastModifiedBy>
  <cp:revision>3</cp:revision>
  <dcterms:created xsi:type="dcterms:W3CDTF">2022-11-03T14:49:00Z</dcterms:created>
  <dcterms:modified xsi:type="dcterms:W3CDTF">2022-11-03T17:16:00Z</dcterms:modified>
</cp:coreProperties>
</file>