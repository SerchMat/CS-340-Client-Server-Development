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511E" w14:textId="3B28E657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372BB16804B84D158461031DE1F627B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9021A1">
            <w:t>Create and Read in Python</w:t>
          </w:r>
        </w:sdtContent>
      </w:sdt>
    </w:p>
    <w:p w14:paraId="472AD21A" w14:textId="5FD672FA" w:rsidR="00B823AA" w:rsidRDefault="009021A1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50CAFFFE" w14:textId="69A3B082" w:rsidR="00E81978" w:rsidRDefault="009021A1" w:rsidP="00B823AA">
      <w:pPr>
        <w:pStyle w:val="Title2"/>
      </w:pPr>
      <w:r>
        <w:t>Southern New Hampshire University</w:t>
      </w:r>
    </w:p>
    <w:p w14:paraId="47B76CED" w14:textId="62DAAA0B" w:rsidR="009021A1" w:rsidRDefault="009021A1">
      <w:r>
        <w:br w:type="page"/>
      </w:r>
    </w:p>
    <w:p w14:paraId="79BA620D" w14:textId="56FB7EF0" w:rsidR="009021A1" w:rsidRDefault="00AD5E70" w:rsidP="009021A1">
      <w:pPr>
        <w:pStyle w:val="Title2"/>
        <w:numPr>
          <w:ilvl w:val="0"/>
          <w:numId w:val="16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9CABBC6" wp14:editId="38596A87">
            <wp:simplePos x="0" y="0"/>
            <wp:positionH relativeFrom="column">
              <wp:posOffset>-562610</wp:posOffset>
            </wp:positionH>
            <wp:positionV relativeFrom="paragraph">
              <wp:posOffset>342900</wp:posOffset>
            </wp:positionV>
            <wp:extent cx="7134225" cy="2180590"/>
            <wp:effectExtent l="0" t="0" r="9525" b="0"/>
            <wp:wrapTight wrapText="bothSides">
              <wp:wrapPolygon edited="0">
                <wp:start x="0" y="0"/>
                <wp:lineTo x="0" y="21323"/>
                <wp:lineTo x="21571" y="21323"/>
                <wp:lineTo x="2157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1A1">
        <w:t>Upload the Austin Animal Center (AAC)</w:t>
      </w:r>
    </w:p>
    <w:p w14:paraId="20FF27B3" w14:textId="340014D9" w:rsidR="00A25167" w:rsidRDefault="00A25167" w:rsidP="00A25167">
      <w:pPr>
        <w:pStyle w:val="Title2"/>
        <w:numPr>
          <w:ilvl w:val="0"/>
          <w:numId w:val="16"/>
        </w:num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294C7B" wp14:editId="7A55FC05">
            <wp:simplePos x="0" y="0"/>
            <wp:positionH relativeFrom="column">
              <wp:posOffset>-389890</wp:posOffset>
            </wp:positionH>
            <wp:positionV relativeFrom="paragraph">
              <wp:posOffset>3163570</wp:posOffset>
            </wp:positionV>
            <wp:extent cx="6804025" cy="3089275"/>
            <wp:effectExtent l="0" t="0" r="0" b="0"/>
            <wp:wrapThrough wrapText="bothSides">
              <wp:wrapPolygon edited="0">
                <wp:start x="0" y="0"/>
                <wp:lineTo x="0" y="21445"/>
                <wp:lineTo x="21529" y="21445"/>
                <wp:lineTo x="21529" y="0"/>
                <wp:lineTo x="0" y="0"/>
              </wp:wrapPolygon>
            </wp:wrapThrough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E2F7F6" wp14:editId="4DBE5566">
            <wp:simplePos x="0" y="0"/>
            <wp:positionH relativeFrom="column">
              <wp:posOffset>-485140</wp:posOffset>
            </wp:positionH>
            <wp:positionV relativeFrom="paragraph">
              <wp:posOffset>2567305</wp:posOffset>
            </wp:positionV>
            <wp:extent cx="6899910" cy="445135"/>
            <wp:effectExtent l="0" t="0" r="0" b="0"/>
            <wp:wrapThrough wrapText="bothSides">
              <wp:wrapPolygon edited="0">
                <wp:start x="0" y="0"/>
                <wp:lineTo x="0" y="20337"/>
                <wp:lineTo x="21528" y="20337"/>
                <wp:lineTo x="215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Develop a CRUD</w:t>
      </w:r>
    </w:p>
    <w:p w14:paraId="5B3CB93B" w14:textId="149F07EF" w:rsidR="00A25167" w:rsidRDefault="00A25167" w:rsidP="00A25167">
      <w:pPr>
        <w:pStyle w:val="Title2"/>
        <w:ind w:left="360"/>
        <w:jc w:val="left"/>
      </w:pPr>
    </w:p>
    <w:p w14:paraId="2923CB4A" w14:textId="022C8514" w:rsidR="00A25167" w:rsidRDefault="00A25167">
      <w:r>
        <w:br w:type="page"/>
      </w:r>
    </w:p>
    <w:p w14:paraId="00FA053E" w14:textId="0F929215" w:rsidR="009021A1" w:rsidRDefault="00A25167" w:rsidP="00A25167">
      <w:pPr>
        <w:pStyle w:val="Title2"/>
        <w:numPr>
          <w:ilvl w:val="0"/>
          <w:numId w:val="16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3FEBA6" wp14:editId="40517216">
            <wp:simplePos x="0" y="0"/>
            <wp:positionH relativeFrom="margin">
              <wp:align>center</wp:align>
            </wp:positionH>
            <wp:positionV relativeFrom="paragraph">
              <wp:posOffset>309549</wp:posOffset>
            </wp:positionV>
            <wp:extent cx="7016115" cy="2552065"/>
            <wp:effectExtent l="0" t="0" r="0" b="635"/>
            <wp:wrapThrough wrapText="bothSides">
              <wp:wrapPolygon edited="0">
                <wp:start x="0" y="0"/>
                <wp:lineTo x="0" y="21444"/>
                <wp:lineTo x="21524" y="21444"/>
                <wp:lineTo x="21524" y="0"/>
                <wp:lineTo x="0" y="0"/>
              </wp:wrapPolygon>
            </wp:wrapThrough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"/>
                    <a:stretch/>
                  </pic:blipFill>
                  <pic:spPr bwMode="auto">
                    <a:xfrm>
                      <a:off x="0" y="0"/>
                      <a:ext cx="7016115" cy="255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Testing CRUD functions</w:t>
      </w:r>
    </w:p>
    <w:p w14:paraId="04FAEC2D" w14:textId="1E3F2008" w:rsidR="00A25167" w:rsidRDefault="00E770E0" w:rsidP="00A25167">
      <w:pPr>
        <w:pStyle w:val="Title2"/>
        <w:numPr>
          <w:ilvl w:val="0"/>
          <w:numId w:val="16"/>
        </w:num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2D340C" wp14:editId="08F0C2F4">
            <wp:simplePos x="0" y="0"/>
            <wp:positionH relativeFrom="column">
              <wp:posOffset>-461645</wp:posOffset>
            </wp:positionH>
            <wp:positionV relativeFrom="paragraph">
              <wp:posOffset>3028315</wp:posOffset>
            </wp:positionV>
            <wp:extent cx="6858635" cy="1383030"/>
            <wp:effectExtent l="0" t="0" r="0" b="7620"/>
            <wp:wrapThrough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hrough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3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167">
        <w:t>Output</w:t>
      </w:r>
    </w:p>
    <w:p w14:paraId="2DC6FA05" w14:textId="2E917B97" w:rsidR="00E770E0" w:rsidRDefault="00E770E0" w:rsidP="00E770E0">
      <w:pPr>
        <w:pStyle w:val="Title2"/>
        <w:jc w:val="left"/>
      </w:pPr>
    </w:p>
    <w:p w14:paraId="2D09E178" w14:textId="46511B84" w:rsidR="00A25167" w:rsidRDefault="00A25167" w:rsidP="00A25167">
      <w:pPr>
        <w:pStyle w:val="Title2"/>
        <w:jc w:val="left"/>
      </w:pPr>
    </w:p>
    <w:p w14:paraId="7AD12958" w14:textId="6A7C6F45" w:rsidR="00A25167" w:rsidRDefault="00A25167" w:rsidP="00A25167">
      <w:pPr>
        <w:pStyle w:val="Title2"/>
        <w:jc w:val="left"/>
      </w:pPr>
    </w:p>
    <w:sectPr w:rsidR="00A25167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F3A8F" w14:textId="77777777" w:rsidR="00401E5A" w:rsidRDefault="00401E5A">
      <w:pPr>
        <w:spacing w:line="240" w:lineRule="auto"/>
      </w:pPr>
      <w:r>
        <w:separator/>
      </w:r>
    </w:p>
    <w:p w14:paraId="3F566F25" w14:textId="77777777" w:rsidR="00401E5A" w:rsidRDefault="00401E5A"/>
  </w:endnote>
  <w:endnote w:type="continuationSeparator" w:id="0">
    <w:p w14:paraId="05051151" w14:textId="77777777" w:rsidR="00401E5A" w:rsidRDefault="00401E5A">
      <w:pPr>
        <w:spacing w:line="240" w:lineRule="auto"/>
      </w:pPr>
      <w:r>
        <w:continuationSeparator/>
      </w:r>
    </w:p>
    <w:p w14:paraId="2E76167C" w14:textId="77777777" w:rsidR="00401E5A" w:rsidRDefault="00401E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10C1C" w14:textId="77777777" w:rsidR="00401E5A" w:rsidRDefault="00401E5A">
      <w:pPr>
        <w:spacing w:line="240" w:lineRule="auto"/>
      </w:pPr>
      <w:r>
        <w:separator/>
      </w:r>
    </w:p>
    <w:p w14:paraId="1DBA4B51" w14:textId="77777777" w:rsidR="00401E5A" w:rsidRDefault="00401E5A"/>
  </w:footnote>
  <w:footnote w:type="continuationSeparator" w:id="0">
    <w:p w14:paraId="79DF021A" w14:textId="77777777" w:rsidR="00401E5A" w:rsidRDefault="00401E5A">
      <w:pPr>
        <w:spacing w:line="240" w:lineRule="auto"/>
      </w:pPr>
      <w:r>
        <w:continuationSeparator/>
      </w:r>
    </w:p>
    <w:p w14:paraId="7B609DFF" w14:textId="77777777" w:rsidR="00401E5A" w:rsidRDefault="00401E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B7965" w14:textId="4F9288C5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FA94A768DA284319818301F5D3A2E76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021A1">
          <w:rPr>
            <w:rStyle w:val="Strong"/>
          </w:rPr>
          <w:t>CREATE AND READ IN PYTHON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96A3" w14:textId="0477DC38" w:rsidR="00E81978" w:rsidRDefault="009021A1">
    <w:pPr>
      <w:pStyle w:val="Header"/>
      <w:rPr>
        <w:rStyle w:val="Strong"/>
      </w:rPr>
    </w:pPr>
    <w:r>
      <w:t>CREATE AND READ IN PYTHON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B3E4C47"/>
    <w:multiLevelType w:val="hybridMultilevel"/>
    <w:tmpl w:val="E5F4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8203342">
    <w:abstractNumId w:val="9"/>
  </w:num>
  <w:num w:numId="2" w16cid:durableId="919414496">
    <w:abstractNumId w:val="7"/>
  </w:num>
  <w:num w:numId="3" w16cid:durableId="456333911">
    <w:abstractNumId w:val="6"/>
  </w:num>
  <w:num w:numId="4" w16cid:durableId="691035534">
    <w:abstractNumId w:val="5"/>
  </w:num>
  <w:num w:numId="5" w16cid:durableId="1961764615">
    <w:abstractNumId w:val="4"/>
  </w:num>
  <w:num w:numId="6" w16cid:durableId="1520971163">
    <w:abstractNumId w:val="8"/>
  </w:num>
  <w:num w:numId="7" w16cid:durableId="1023551056">
    <w:abstractNumId w:val="3"/>
  </w:num>
  <w:num w:numId="8" w16cid:durableId="72048346">
    <w:abstractNumId w:val="2"/>
  </w:num>
  <w:num w:numId="9" w16cid:durableId="284895969">
    <w:abstractNumId w:val="1"/>
  </w:num>
  <w:num w:numId="10" w16cid:durableId="1816220086">
    <w:abstractNumId w:val="0"/>
  </w:num>
  <w:num w:numId="11" w16cid:durableId="1957560361">
    <w:abstractNumId w:val="9"/>
    <w:lvlOverride w:ilvl="0">
      <w:startOverride w:val="1"/>
    </w:lvlOverride>
  </w:num>
  <w:num w:numId="12" w16cid:durableId="1603687962">
    <w:abstractNumId w:val="14"/>
  </w:num>
  <w:num w:numId="13" w16cid:durableId="1894729576">
    <w:abstractNumId w:val="12"/>
  </w:num>
  <w:num w:numId="14" w16cid:durableId="292518390">
    <w:abstractNumId w:val="11"/>
  </w:num>
  <w:num w:numId="15" w16cid:durableId="1795442857">
    <w:abstractNumId w:val="13"/>
  </w:num>
  <w:num w:numId="16" w16cid:durableId="3622949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A1"/>
    <w:rsid w:val="000D3F41"/>
    <w:rsid w:val="00355DCA"/>
    <w:rsid w:val="00401E5A"/>
    <w:rsid w:val="00551A02"/>
    <w:rsid w:val="005534FA"/>
    <w:rsid w:val="005D3A03"/>
    <w:rsid w:val="006D6AD1"/>
    <w:rsid w:val="008002C0"/>
    <w:rsid w:val="008C5323"/>
    <w:rsid w:val="009021A1"/>
    <w:rsid w:val="009A6A3B"/>
    <w:rsid w:val="00A25167"/>
    <w:rsid w:val="00AD5E70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770E0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363F4"/>
  <w15:chartTrackingRefBased/>
  <w15:docId w15:val="{5F5AA190-212E-43FC-81C0-6DC14801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2BB16804B84D158461031DE1F62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B2E8B-F8B0-42BB-96AF-A66763B088CA}"/>
      </w:docPartPr>
      <w:docPartBody>
        <w:p w:rsidR="00C83618" w:rsidRDefault="00000000">
          <w:pPr>
            <w:pStyle w:val="372BB16804B84D158461031DE1F627B3"/>
          </w:pPr>
          <w:r>
            <w:t>[Title Here, up to 12 Words, on One to Two Lines]</w:t>
          </w:r>
        </w:p>
      </w:docPartBody>
    </w:docPart>
    <w:docPart>
      <w:docPartPr>
        <w:name w:val="FA94A768DA284319818301F5D3A2E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4C0F6-1059-4C99-8E69-CEC9EE45CCD7}"/>
      </w:docPartPr>
      <w:docPartBody>
        <w:p w:rsidR="00C83618" w:rsidRDefault="00000000">
          <w:pPr>
            <w:pStyle w:val="FA94A768DA284319818301F5D3A2E76A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61"/>
    <w:rsid w:val="004931EE"/>
    <w:rsid w:val="00540B61"/>
    <w:rsid w:val="00C8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2BB16804B84D158461031DE1F627B3">
    <w:name w:val="372BB16804B84D158461031DE1F627B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FA94A768DA284319818301F5D3A2E76A">
    <w:name w:val="FA94A768DA284319818301F5D3A2E7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CREATE AND READ IN PYTHON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34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and Read in Python</vt:lpstr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and Read in Python</dc:title>
  <dc:subject/>
  <dc:creator>SercH MateoS</dc:creator>
  <cp:keywords/>
  <dc:description/>
  <cp:lastModifiedBy>SercH MateoS</cp:lastModifiedBy>
  <cp:revision>2</cp:revision>
  <dcterms:created xsi:type="dcterms:W3CDTF">2022-11-10T15:14:00Z</dcterms:created>
  <dcterms:modified xsi:type="dcterms:W3CDTF">2022-11-10T19:00:00Z</dcterms:modified>
</cp:coreProperties>
</file>